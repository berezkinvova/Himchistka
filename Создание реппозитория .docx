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A460D" w14:textId="77777777" w:rsidR="00771378" w:rsidRDefault="00771378" w:rsidP="005C06A6">
      <w:pPr>
        <w:shd w:val="clear" w:color="auto" w:fill="FFFFFF"/>
        <w:spacing w:before="240"/>
        <w:jc w:val="center"/>
        <w:rPr>
          <w:b/>
          <w:bCs/>
          <w:sz w:val="28"/>
          <w:szCs w:val="28"/>
        </w:rPr>
      </w:pPr>
      <w:r w:rsidRPr="00771378">
        <w:rPr>
          <w:b/>
          <w:bCs/>
          <w:sz w:val="28"/>
          <w:szCs w:val="28"/>
        </w:rPr>
        <w:t>Лабораторно-практическая работа № 1</w:t>
      </w:r>
    </w:p>
    <w:p w14:paraId="2E0E55D6" w14:textId="77777777" w:rsidR="00771378" w:rsidRDefault="00771378" w:rsidP="00771378">
      <w:pPr>
        <w:shd w:val="clear" w:color="auto" w:fill="FFFFFF"/>
        <w:spacing w:before="240"/>
        <w:ind w:left="-142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Создание и изучение возможностей репозитория проекта</w:t>
      </w:r>
    </w:p>
    <w:p w14:paraId="76FFC8E8" w14:textId="77777777" w:rsidR="00771378" w:rsidRDefault="00771378" w:rsidP="00771378">
      <w:pPr>
        <w:shd w:val="clear" w:color="auto" w:fill="FFFFFF"/>
        <w:spacing w:before="240"/>
        <w:ind w:left="-142" w:firstLine="993"/>
        <w:rPr>
          <w:b/>
          <w:bCs/>
          <w:sz w:val="24"/>
          <w:szCs w:val="24"/>
        </w:rPr>
      </w:pPr>
      <w:r w:rsidRPr="00771378">
        <w:rPr>
          <w:b/>
          <w:bCs/>
          <w:sz w:val="24"/>
          <w:szCs w:val="24"/>
        </w:rPr>
        <w:t>1 Цель работы</w:t>
      </w:r>
    </w:p>
    <w:p w14:paraId="4DCB6823" w14:textId="77777777" w:rsidR="00771378" w:rsidRDefault="00771378" w:rsidP="00771378">
      <w:pPr>
        <w:shd w:val="clear" w:color="auto" w:fill="FFFFFF"/>
        <w:spacing w:before="240"/>
        <w:ind w:left="-142" w:firstLine="993"/>
        <w:rPr>
          <w:sz w:val="24"/>
          <w:szCs w:val="24"/>
        </w:rPr>
      </w:pPr>
      <w:r>
        <w:rPr>
          <w:sz w:val="24"/>
          <w:szCs w:val="24"/>
        </w:rPr>
        <w:t>1.1  Собрать команду для выполнения работы, определиться с необходимыми инструментами, составить план работы.</w:t>
      </w:r>
    </w:p>
    <w:p w14:paraId="0F66EA4C" w14:textId="77777777" w:rsidR="005C06A6" w:rsidRDefault="005C06A6" w:rsidP="00771378">
      <w:pPr>
        <w:shd w:val="clear" w:color="auto" w:fill="FFFFFF"/>
        <w:spacing w:before="240"/>
        <w:ind w:left="-142" w:firstLine="99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Порядок выполнения работы</w:t>
      </w:r>
    </w:p>
    <w:p w14:paraId="7A372871" w14:textId="77777777" w:rsidR="005C06A6" w:rsidRDefault="005C06A6" w:rsidP="005C06A6">
      <w:pPr>
        <w:shd w:val="clear" w:color="auto" w:fill="FFFFFF"/>
        <w:spacing w:after="120"/>
        <w:ind w:left="851"/>
        <w:rPr>
          <w:sz w:val="24"/>
          <w:szCs w:val="24"/>
        </w:rPr>
      </w:pPr>
      <w:r>
        <w:rPr>
          <w:sz w:val="24"/>
          <w:szCs w:val="24"/>
        </w:rPr>
        <w:t xml:space="preserve">2.1  </w:t>
      </w:r>
      <w:r w:rsidRPr="0017300A">
        <w:rPr>
          <w:sz w:val="24"/>
          <w:szCs w:val="24"/>
        </w:rPr>
        <w:t>Познакомился с приложенными методическими рекомендациями (в отдельном</w:t>
      </w:r>
      <w:r w:rsidRPr="00A827C2">
        <w:rPr>
          <w:sz w:val="24"/>
          <w:szCs w:val="24"/>
        </w:rPr>
        <w:t xml:space="preserve"> </w:t>
      </w:r>
      <w:r w:rsidRPr="00EB3A5D">
        <w:rPr>
          <w:sz w:val="24"/>
          <w:szCs w:val="24"/>
        </w:rPr>
        <w:t>файле).</w:t>
      </w:r>
    </w:p>
    <w:p w14:paraId="31177827" w14:textId="77777777" w:rsidR="005C06A6" w:rsidRDefault="005C06A6" w:rsidP="005C06A6">
      <w:pPr>
        <w:shd w:val="clear" w:color="auto" w:fill="FFFFFF"/>
        <w:spacing w:after="120"/>
        <w:ind w:left="851"/>
        <w:rPr>
          <w:sz w:val="24"/>
          <w:szCs w:val="24"/>
        </w:rPr>
      </w:pPr>
      <w:r>
        <w:rPr>
          <w:sz w:val="24"/>
          <w:szCs w:val="24"/>
        </w:rPr>
        <w:t>2.2  Выполнил командное задание</w:t>
      </w:r>
      <w:r>
        <w:rPr>
          <w:sz w:val="24"/>
          <w:szCs w:val="24"/>
          <w:lang w:val="en-US"/>
        </w:rPr>
        <w:t>:</w:t>
      </w:r>
    </w:p>
    <w:p w14:paraId="6C6948CE" w14:textId="77777777" w:rsidR="00CD7898" w:rsidRPr="00BC4D5D" w:rsidRDefault="00CD7898" w:rsidP="00CD7898">
      <w:pPr>
        <w:numPr>
          <w:ilvl w:val="2"/>
          <w:numId w:val="46"/>
        </w:numPr>
        <w:shd w:val="clear" w:color="auto" w:fill="FFFFFF"/>
        <w:spacing w:before="120" w:after="120"/>
        <w:ind w:hanging="373"/>
        <w:rPr>
          <w:sz w:val="24"/>
          <w:szCs w:val="24"/>
        </w:rPr>
      </w:pPr>
      <w:r w:rsidRPr="00CD78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Зарегистрировался в </w:t>
      </w:r>
      <w:r>
        <w:rPr>
          <w:sz w:val="24"/>
          <w:szCs w:val="24"/>
          <w:lang w:val="en-US"/>
        </w:rPr>
        <w:t>GitHub</w:t>
      </w:r>
      <w:r>
        <w:rPr>
          <w:sz w:val="24"/>
          <w:szCs w:val="24"/>
        </w:rPr>
        <w:t>, подружился с другими участниками проекта.</w:t>
      </w:r>
    </w:p>
    <w:p w14:paraId="1E1B0278" w14:textId="1D4C5CF6" w:rsidR="005C06A6" w:rsidRDefault="004B7F86" w:rsidP="005C06A6">
      <w:pPr>
        <w:shd w:val="clear" w:color="auto" w:fill="FFFFFF"/>
        <w:spacing w:after="120"/>
        <w:ind w:left="851"/>
        <w:rPr>
          <w:sz w:val="24"/>
          <w:szCs w:val="24"/>
        </w:rPr>
      </w:pPr>
      <w:r w:rsidRPr="00452D4F">
        <w:rPr>
          <w:noProof/>
        </w:rPr>
        <w:drawing>
          <wp:inline distT="0" distB="0" distL="0" distR="0" wp14:anchorId="6398CE42" wp14:editId="745696C9">
            <wp:extent cx="2581275" cy="971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8459" w14:textId="77777777" w:rsidR="00CD7898" w:rsidRDefault="00CD7898" w:rsidP="00CD7898">
      <w:pPr>
        <w:numPr>
          <w:ilvl w:val="2"/>
          <w:numId w:val="46"/>
        </w:numPr>
        <w:shd w:val="clear" w:color="auto" w:fill="FFFFFF"/>
        <w:spacing w:before="120" w:after="120"/>
        <w:ind w:hanging="373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>
        <w:rPr>
          <w:sz w:val="24"/>
          <w:szCs w:val="24"/>
        </w:rPr>
        <w:t>оздал репозиторий.</w:t>
      </w:r>
    </w:p>
    <w:p w14:paraId="18F3FA24" w14:textId="7373043D" w:rsidR="00CD7898" w:rsidRDefault="004B7F86" w:rsidP="00CD7898">
      <w:pPr>
        <w:shd w:val="clear" w:color="auto" w:fill="FFFFFF"/>
        <w:spacing w:before="120" w:after="120"/>
        <w:ind w:left="851"/>
        <w:rPr>
          <w:sz w:val="24"/>
          <w:szCs w:val="24"/>
        </w:rPr>
      </w:pPr>
      <w:r w:rsidRPr="003C71FE">
        <w:rPr>
          <w:noProof/>
        </w:rPr>
        <w:drawing>
          <wp:inline distT="0" distB="0" distL="0" distR="0" wp14:anchorId="782DA2E0" wp14:editId="41EE7107">
            <wp:extent cx="2771775" cy="87630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7898">
        <w:rPr>
          <w:noProof/>
        </w:rPr>
        <w:t xml:space="preserve"> </w:t>
      </w:r>
      <w:r w:rsidRPr="003C71FE">
        <w:rPr>
          <w:noProof/>
        </w:rPr>
        <w:drawing>
          <wp:inline distT="0" distB="0" distL="0" distR="0" wp14:anchorId="09CE509B" wp14:editId="69C98DEC">
            <wp:extent cx="2209800" cy="88582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E635" w14:textId="77777777" w:rsidR="00CD7898" w:rsidRDefault="00CD7898" w:rsidP="00CD7898">
      <w:pPr>
        <w:numPr>
          <w:ilvl w:val="2"/>
          <w:numId w:val="46"/>
        </w:numPr>
        <w:shd w:val="clear" w:color="auto" w:fill="FFFFFF"/>
        <w:spacing w:before="120" w:after="120"/>
        <w:ind w:hanging="373"/>
        <w:rPr>
          <w:sz w:val="24"/>
          <w:szCs w:val="24"/>
        </w:rPr>
      </w:pPr>
      <w:r>
        <w:rPr>
          <w:sz w:val="24"/>
          <w:szCs w:val="24"/>
        </w:rPr>
        <w:t>Добавил в репозиторий участников.</w:t>
      </w:r>
    </w:p>
    <w:p w14:paraId="5CBF62C2" w14:textId="188C60A2" w:rsidR="005C06A6" w:rsidRPr="005C06A6" w:rsidRDefault="004B7F86" w:rsidP="005C06A6">
      <w:pPr>
        <w:shd w:val="clear" w:color="auto" w:fill="FFFFFF"/>
        <w:spacing w:after="120"/>
        <w:ind w:left="851"/>
        <w:rPr>
          <w:sz w:val="24"/>
          <w:szCs w:val="24"/>
        </w:rPr>
      </w:pPr>
      <w:r w:rsidRPr="00452D4F">
        <w:rPr>
          <w:noProof/>
        </w:rPr>
        <w:drawing>
          <wp:inline distT="0" distB="0" distL="0" distR="0" wp14:anchorId="4AF70D12" wp14:editId="5DED0AF0">
            <wp:extent cx="2762250" cy="13716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8EB5" w14:textId="77777777" w:rsidR="005C06A6" w:rsidRDefault="005C06A6" w:rsidP="005C06A6">
      <w:pPr>
        <w:shd w:val="clear" w:color="auto" w:fill="FFFFFF"/>
        <w:spacing w:after="120"/>
        <w:ind w:left="851"/>
        <w:rPr>
          <w:sz w:val="24"/>
          <w:szCs w:val="24"/>
        </w:rPr>
      </w:pPr>
      <w:r>
        <w:rPr>
          <w:sz w:val="24"/>
          <w:szCs w:val="24"/>
        </w:rPr>
        <w:t>2.2.4</w:t>
      </w:r>
      <w:r w:rsidR="00CD7898" w:rsidRPr="00CD7898">
        <w:rPr>
          <w:sz w:val="24"/>
          <w:szCs w:val="24"/>
        </w:rPr>
        <w:t xml:space="preserve"> </w:t>
      </w:r>
      <w:r w:rsidR="00CD7898">
        <w:rPr>
          <w:sz w:val="24"/>
          <w:szCs w:val="24"/>
        </w:rPr>
        <w:t>Загрузил на репозиторий описание предметной области и ТЗ</w:t>
      </w:r>
    </w:p>
    <w:p w14:paraId="6F3B949C" w14:textId="771B359F" w:rsidR="00CD7898" w:rsidRDefault="004B7F86" w:rsidP="00CD7898">
      <w:pPr>
        <w:shd w:val="clear" w:color="auto" w:fill="FFFFFF"/>
        <w:spacing w:after="120"/>
        <w:ind w:left="851"/>
        <w:rPr>
          <w:noProof/>
        </w:rPr>
      </w:pPr>
      <w:r w:rsidRPr="00452D4F">
        <w:rPr>
          <w:noProof/>
        </w:rPr>
        <w:drawing>
          <wp:inline distT="0" distB="0" distL="0" distR="0" wp14:anchorId="02BD3F50" wp14:editId="159706D0">
            <wp:extent cx="4772025" cy="120015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2339" w14:textId="77777777" w:rsidR="005C06A6" w:rsidRPr="005C06A6" w:rsidRDefault="005C06A6" w:rsidP="00CD7898">
      <w:pPr>
        <w:shd w:val="clear" w:color="auto" w:fill="FFFFFF"/>
        <w:spacing w:after="120"/>
        <w:ind w:left="851"/>
        <w:rPr>
          <w:sz w:val="24"/>
          <w:szCs w:val="24"/>
        </w:rPr>
      </w:pPr>
      <w:r w:rsidRPr="00A827C2">
        <w:rPr>
          <w:b/>
          <w:sz w:val="24"/>
          <w:szCs w:val="24"/>
        </w:rPr>
        <w:t>Вывод</w:t>
      </w:r>
      <w:r w:rsidRPr="00A827C2">
        <w:rPr>
          <w:sz w:val="24"/>
          <w:szCs w:val="24"/>
        </w:rPr>
        <w:t>:</w:t>
      </w:r>
      <w:r>
        <w:rPr>
          <w:sz w:val="24"/>
          <w:szCs w:val="24"/>
        </w:rPr>
        <w:t xml:space="preserve"> Собрал команду для выполнения работы, определился с необходимыми инструментами, составил план работы.</w:t>
      </w:r>
    </w:p>
    <w:sectPr w:rsidR="005C06A6" w:rsidRPr="005C06A6" w:rsidSect="0040119E">
      <w:headerReference w:type="default" r:id="rId13"/>
      <w:pgSz w:w="11906" w:h="16838" w:code="9"/>
      <w:pgMar w:top="1276" w:right="680" w:bottom="284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6AFCE" w14:textId="77777777" w:rsidR="00317667" w:rsidRDefault="00317667">
      <w:r>
        <w:separator/>
      </w:r>
    </w:p>
  </w:endnote>
  <w:endnote w:type="continuationSeparator" w:id="0">
    <w:p w14:paraId="52E537A0" w14:textId="77777777" w:rsidR="00317667" w:rsidRDefault="00317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139F8" w14:textId="77777777" w:rsidR="00317667" w:rsidRDefault="00317667">
      <w:r>
        <w:separator/>
      </w:r>
    </w:p>
  </w:footnote>
  <w:footnote w:type="continuationSeparator" w:id="0">
    <w:p w14:paraId="10197968" w14:textId="77777777" w:rsidR="00317667" w:rsidRDefault="003176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E8943" w14:textId="0491FCA3" w:rsidR="00C94FA9" w:rsidRDefault="004B7F8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783C0C5" wp14:editId="62F24D72">
              <wp:simplePos x="0" y="0"/>
              <wp:positionH relativeFrom="column">
                <wp:posOffset>-170180</wp:posOffset>
              </wp:positionH>
              <wp:positionV relativeFrom="paragraph">
                <wp:posOffset>247650</wp:posOffset>
              </wp:positionV>
              <wp:extent cx="6552565" cy="10212705"/>
              <wp:effectExtent l="0" t="0" r="0" b="0"/>
              <wp:wrapNone/>
              <wp:docPr id="1219954438" name="Group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2565" cy="10212705"/>
                        <a:chOff x="1134" y="511"/>
                        <a:chExt cx="10319" cy="16051"/>
                      </a:xfrm>
                    </wpg:grpSpPr>
                    <wps:wsp>
                      <wps:cNvPr id="737336790" name="Rectangle 13"/>
                      <wps:cNvSpPr>
                        <a:spLocks noChangeArrowheads="1"/>
                      </wps:cNvSpPr>
                      <wps:spPr bwMode="auto">
                        <a:xfrm>
                          <a:off x="1135" y="511"/>
                          <a:ext cx="10318" cy="160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988962943" name="Group 123"/>
                      <wpg:cNvGrpSpPr>
                        <a:grpSpLocks/>
                      </wpg:cNvGrpSpPr>
                      <wpg:grpSpPr bwMode="auto">
                        <a:xfrm>
                          <a:off x="1134" y="15712"/>
                          <a:ext cx="10319" cy="850"/>
                          <a:chOff x="1134" y="15479"/>
                          <a:chExt cx="10319" cy="850"/>
                        </a:xfrm>
                      </wpg:grpSpPr>
                      <wps:wsp>
                        <wps:cNvPr id="657408812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134" y="15479"/>
                            <a:ext cx="1031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029762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134" y="1576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34080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1134" y="16046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67335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31" y="15479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822623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098" y="15479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836040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402" y="15479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61622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253" y="15479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4903491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4820" y="15479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473940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0886" y="15479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18050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0886" y="15876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73895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191" y="16103"/>
                            <a:ext cx="340" cy="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6F2F9" w14:textId="77777777" w:rsidR="00C94FA9" w:rsidRPr="00173E5C" w:rsidRDefault="00C94FA9">
                              <w:pPr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173E5C">
                                <w:rPr>
                                  <w:rFonts w:ascii="GOST type B" w:hAnsi="GOST type B"/>
                                  <w:sz w:val="16"/>
                                </w:rPr>
                                <w:t>Изм</w:t>
                              </w:r>
                              <w:r w:rsidRPr="00173E5C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4843636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16103"/>
                            <a:ext cx="454" cy="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98B45F" w14:textId="77777777" w:rsidR="00C94FA9" w:rsidRPr="00173E5C" w:rsidRDefault="00C94FA9">
                              <w:pPr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173E5C"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508470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2268" y="16103"/>
                            <a:ext cx="1077" cy="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B4E8CB" w14:textId="77777777" w:rsidR="00C94FA9" w:rsidRPr="00F96940" w:rsidRDefault="00C94FA9">
                              <w:pPr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Документа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537695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3515" y="16103"/>
                            <a:ext cx="624" cy="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63D8C" w14:textId="77777777" w:rsidR="00C94FA9" w:rsidRPr="00D37801" w:rsidRDefault="00D37801">
                              <w:pPr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</w:rPr>
                                <w:t>Подпис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42897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4309" y="16103"/>
                            <a:ext cx="397" cy="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59720" w14:textId="77777777" w:rsidR="00C94FA9" w:rsidRPr="00173E5C" w:rsidRDefault="00C94FA9">
                              <w:pPr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173E5C"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7689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593"/>
                            <a:ext cx="454" cy="1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7A3DAB" w14:textId="77777777" w:rsidR="00C94FA9" w:rsidRDefault="00C94FA9">
                              <w:pPr>
                                <w:rPr>
                                  <w:sz w:val="18"/>
                                </w:rPr>
                              </w:pPr>
                              <w:r w:rsidRPr="00173E5C">
                                <w:rPr>
                                  <w:rFonts w:ascii="GOST type B" w:hAnsi="GOST type B"/>
                                  <w:sz w:val="18"/>
                                  <w:lang w:val="en-US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3205721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15664"/>
                            <a:ext cx="5184" cy="3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9923C" w14:textId="77777777" w:rsidR="00C94FA9" w:rsidRDefault="00A93C7A" w:rsidP="00EC76D8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МиМК.</w:t>
                              </w:r>
                              <w:r w:rsidR="002F2193">
                                <w:rPr>
                                  <w:i/>
                                  <w:sz w:val="28"/>
                                  <w:szCs w:val="28"/>
                                </w:rPr>
                                <w:t>09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.02.</w:t>
                              </w:r>
                              <w:r w:rsidR="002F2193">
                                <w:rPr>
                                  <w:i/>
                                  <w:sz w:val="28"/>
                                  <w:szCs w:val="28"/>
                                </w:rPr>
                                <w:t>07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2F2193">
                                <w:rPr>
                                  <w:i/>
                                  <w:sz w:val="28"/>
                                  <w:szCs w:val="28"/>
                                </w:rPr>
                                <w:t>40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ЭС</w:t>
                              </w:r>
                              <w:r w:rsidR="00B83611">
                                <w:rPr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D56263">
                                <w:rPr>
                                  <w:i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112B51">
                                <w:rPr>
                                  <w:i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5BFBFFE8" w14:textId="77777777" w:rsidR="002F2193" w:rsidRPr="00EC76D8" w:rsidRDefault="002F2193" w:rsidP="00EC76D8">
                              <w:pPr>
                                <w:jc w:val="center"/>
                                <w:rPr>
                                  <w:i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83C0C5" id="Group 124" o:spid="_x0000_s1026" style="position:absolute;margin-left:-13.4pt;margin-top:19.5pt;width:515.95pt;height:804.15pt;z-index:251657728" coordorigin="1134,511" coordsize="10319,16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">
              <v:rect id="Rectangle 13" o:spid="_x0000_s1027" style="position:absolute;left:1135;top:511;width:10318;height:16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" filled="f" strokeweight="1.5pt"/>
              <v:group id="Group 123" o:spid="_x0000_s1028" style="position:absolute;left:1134;top:15712;width:10319;height:850" coordorigin="1134,15479" coordsize="10319,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">
                <v:line id="Line 29" o:spid="_x0000_s1029" style="position:absolute;visibility:visible;mso-wrap-style:square" from="1134,15479" to="11452,15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" strokeweight="1.5pt"/>
                <v:line id="Line 30" o:spid="_x0000_s1030" style="position:absolute;visibility:visible;mso-wrap-style:square" from="1134,15763" to="4819,15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" strokeweight="1.5pt"/>
                <v:line id="Line 31" o:spid="_x0000_s1031" style="position:absolute;visibility:visible;mso-wrap-style:square" from="1134,16046" to="4819,16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" strokeweight="1.5pt"/>
                <v:line id="Line 32" o:spid="_x0000_s1032" style="position:absolute;visibility:visible;mso-wrap-style:square" from="1531,15479" to="1531,1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" strokeweight="1.5pt"/>
                <v:line id="Line 33" o:spid="_x0000_s1033" style="position:absolute;visibility:visible;mso-wrap-style:square" from="2098,15479" to="2098,1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" strokeweight="1.5pt"/>
                <v:line id="Line 34" o:spid="_x0000_s1034" style="position:absolute;visibility:visible;mso-wrap-style:square" from="3402,15479" to="3402,1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" strokeweight="1.5pt"/>
                <v:line id="Line 35" o:spid="_x0000_s1035" style="position:absolute;visibility:visible;mso-wrap-style:square" from="4253,15479" to="4253,1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" strokeweight="1.5pt"/>
                <v:line id="Line 36" o:spid="_x0000_s1036" style="position:absolute;visibility:visible;mso-wrap-style:square" from="4820,15479" to="4820,1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" strokeweight="1.5pt"/>
                <v:line id="Line 37" o:spid="_x0000_s1037" style="position:absolute;visibility:visible;mso-wrap-style:square" from="10886,15479" to="10886,16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" strokeweight="1.5pt"/>
                <v:line id="Line 38" o:spid="_x0000_s1038" style="position:absolute;visibility:visible;mso-wrap-style:square" from="10886,15876" to="11453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39" type="#_x0000_t202" style="position:absolute;left:1191;top:16103;width:340;height: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" stroked="f" strokeweight="1.5pt">
                  <v:textbox inset="0,0,0,0">
                    <w:txbxContent>
                      <w:p w14:paraId="6486F2F9" w14:textId="77777777" w:rsidR="00C94FA9" w:rsidRPr="00173E5C" w:rsidRDefault="00C94FA9">
                        <w:pPr>
                          <w:rPr>
                            <w:rFonts w:ascii="GOST type B" w:hAnsi="GOST type B"/>
                            <w:sz w:val="18"/>
                          </w:rPr>
                        </w:pPr>
                        <w:r w:rsidRPr="00173E5C">
                          <w:rPr>
                            <w:rFonts w:ascii="GOST type B" w:hAnsi="GOST type B"/>
                            <w:sz w:val="16"/>
                          </w:rPr>
                          <w:t>Изм</w:t>
                        </w:r>
                        <w:r w:rsidRPr="00173E5C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shape>
                <v:shape id="Text Box 86" o:spid="_x0000_s1040" type="#_x0000_t202" style="position:absolute;left:1588;top:16103;width:454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" stroked="f" strokeweight="1.5pt">
                  <v:textbox inset="0,0,0,0">
                    <w:txbxContent>
                      <w:p w14:paraId="0B98B45F" w14:textId="77777777" w:rsidR="00C94FA9" w:rsidRPr="00173E5C" w:rsidRDefault="00C94FA9">
                        <w:pPr>
                          <w:rPr>
                            <w:rFonts w:ascii="GOST type B" w:hAnsi="GOST type B"/>
                            <w:sz w:val="18"/>
                          </w:rPr>
                        </w:pPr>
                        <w:r w:rsidRPr="00173E5C"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shape>
                <v:shape id="Text Box 87" o:spid="_x0000_s1041" type="#_x0000_t202" style="position:absolute;left:2268;top:16103;width:1077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" stroked="f" strokeweight="1.5pt">
                  <v:textbox inset="0,0,0,0">
                    <w:txbxContent>
                      <w:p w14:paraId="16B4E8CB" w14:textId="77777777" w:rsidR="00C94FA9" w:rsidRPr="00F96940" w:rsidRDefault="00C94FA9">
                        <w:pPr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 xml:space="preserve">№ </w:t>
                        </w:r>
                        <w:r>
                          <w:rPr>
                            <w:rFonts w:ascii="GOST type B" w:hAnsi="GOST type B"/>
                            <w:sz w:val="18"/>
                          </w:rPr>
                          <w:t>Документа</w:t>
                        </w:r>
                      </w:p>
                    </w:txbxContent>
                  </v:textbox>
                </v:shape>
                <v:shape id="Text Box 88" o:spid="_x0000_s1042" type="#_x0000_t202" style="position:absolute;left:3515;top:16103;width:624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" stroked="f" strokeweight="1.5pt">
                  <v:textbox inset="0,0,0,0">
                    <w:txbxContent>
                      <w:p w14:paraId="5C863D8C" w14:textId="77777777" w:rsidR="00C94FA9" w:rsidRPr="00D37801" w:rsidRDefault="00D37801">
                        <w:pPr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</w:rPr>
                          <w:t>Подпис</w:t>
                        </w:r>
                      </w:p>
                    </w:txbxContent>
                  </v:textbox>
                </v:shape>
                <v:shape id="Text Box 89" o:spid="_x0000_s1043" type="#_x0000_t202" style="position:absolute;left:4309;top:16103;width:397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" stroked="f" strokeweight="1.5pt">
                  <v:textbox inset="0,0,0,0">
                    <w:txbxContent>
                      <w:p w14:paraId="44159720" w14:textId="77777777" w:rsidR="00C94FA9" w:rsidRPr="00173E5C" w:rsidRDefault="00C94FA9">
                        <w:pPr>
                          <w:rPr>
                            <w:rFonts w:ascii="GOST type B" w:hAnsi="GOST type B"/>
                            <w:sz w:val="18"/>
                          </w:rPr>
                        </w:pPr>
                        <w:r w:rsidRPr="00173E5C"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Дата</w:t>
                        </w:r>
                      </w:p>
                    </w:txbxContent>
                  </v:textbox>
                </v:shape>
                <v:shape id="Text Box 90" o:spid="_x0000_s1044" type="#_x0000_t202" style="position:absolute;left:10944;top:15593;width:454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" stroked="f" strokeweight="1.5pt">
                  <v:textbox inset="0,0,0,0">
                    <w:txbxContent>
                      <w:p w14:paraId="1B7A3DAB" w14:textId="77777777" w:rsidR="00C94FA9" w:rsidRDefault="00C94FA9">
                        <w:pPr>
                          <w:rPr>
                            <w:sz w:val="18"/>
                          </w:rPr>
                        </w:pPr>
                        <w:r w:rsidRPr="00173E5C">
                          <w:rPr>
                            <w:rFonts w:ascii="GOST type B" w:hAnsi="GOST type B"/>
                            <w:sz w:val="18"/>
                            <w:lang w:val="en-US"/>
                          </w:rPr>
                          <w:t>Лист</w:t>
                        </w:r>
                      </w:p>
                    </w:txbxContent>
                  </v:textbox>
                </v:shape>
                <v:shape id="Text Box 121" o:spid="_x0000_s1045" type="#_x0000_t202" style="position:absolute;left:5301;top:15664;width:5184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" stroked="f" strokeweight="1.5pt">
                  <v:textbox inset="0,0,0,0">
                    <w:txbxContent>
                      <w:p w14:paraId="7CC9923C" w14:textId="77777777" w:rsidR="00C94FA9" w:rsidRDefault="00A93C7A" w:rsidP="00EC76D8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</w:rPr>
                          <w:t>МиМК.</w:t>
                        </w:r>
                        <w:r w:rsidR="002F2193">
                          <w:rPr>
                            <w:i/>
                            <w:sz w:val="28"/>
                            <w:szCs w:val="28"/>
                          </w:rPr>
                          <w:t>09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.02.</w:t>
                        </w:r>
                        <w:r w:rsidR="002F2193">
                          <w:rPr>
                            <w:i/>
                            <w:sz w:val="28"/>
                            <w:szCs w:val="28"/>
                          </w:rPr>
                          <w:t>07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.</w:t>
                        </w:r>
                        <w:r w:rsidR="002F2193">
                          <w:rPr>
                            <w:i/>
                            <w:sz w:val="28"/>
                            <w:szCs w:val="28"/>
                          </w:rPr>
                          <w:t>40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ЭС</w:t>
                        </w:r>
                        <w:r w:rsidR="00B83611">
                          <w:rPr>
                            <w:i/>
                            <w:sz w:val="28"/>
                            <w:szCs w:val="28"/>
                          </w:rPr>
                          <w:t>0</w:t>
                        </w:r>
                        <w:r w:rsidR="00D56263">
                          <w:rPr>
                            <w:i/>
                            <w:sz w:val="28"/>
                            <w:szCs w:val="28"/>
                          </w:rPr>
                          <w:t>0</w:t>
                        </w:r>
                        <w:r w:rsidR="00112B51">
                          <w:rPr>
                            <w:i/>
                            <w:sz w:val="28"/>
                            <w:szCs w:val="28"/>
                          </w:rPr>
                          <w:t>1</w:t>
                        </w:r>
                      </w:p>
                      <w:p w14:paraId="5BFBFFE8" w14:textId="77777777" w:rsidR="002F2193" w:rsidRPr="00EC76D8" w:rsidRDefault="002F2193" w:rsidP="00EC76D8">
                        <w:pPr>
                          <w:jc w:val="center"/>
                          <w:rPr>
                            <w:i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889DD0"/>
    <w:lvl w:ilvl="0">
      <w:numFmt w:val="bullet"/>
      <w:lvlText w:val="*"/>
      <w:lvlJc w:val="left"/>
    </w:lvl>
  </w:abstractNum>
  <w:abstractNum w:abstractNumId="1" w15:restartNumberingAfterBreak="0">
    <w:nsid w:val="00404C60"/>
    <w:multiLevelType w:val="multilevel"/>
    <w:tmpl w:val="B3BE3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19A204E"/>
    <w:multiLevelType w:val="multilevel"/>
    <w:tmpl w:val="F094E6EC"/>
    <w:lvl w:ilvl="0">
      <w:start w:val="1"/>
      <w:numFmt w:val="decimal"/>
      <w:lvlText w:val="%1"/>
      <w:lvlJc w:val="left"/>
      <w:pPr>
        <w:ind w:left="1200" w:hanging="12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51" w:hanging="12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2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3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4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55" w:hanging="12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" w15:restartNumberingAfterBreak="0">
    <w:nsid w:val="04D63592"/>
    <w:multiLevelType w:val="multilevel"/>
    <w:tmpl w:val="E1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38417F"/>
    <w:multiLevelType w:val="multilevel"/>
    <w:tmpl w:val="E51642F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B2DEC"/>
    <w:multiLevelType w:val="multilevel"/>
    <w:tmpl w:val="DDFC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603E7"/>
    <w:multiLevelType w:val="multilevel"/>
    <w:tmpl w:val="DE8E93B6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1"/>
        </w:tabs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hint="default"/>
      </w:rPr>
    </w:lvl>
  </w:abstractNum>
  <w:abstractNum w:abstractNumId="7" w15:restartNumberingAfterBreak="0">
    <w:nsid w:val="0AAA58FD"/>
    <w:multiLevelType w:val="hybridMultilevel"/>
    <w:tmpl w:val="66428F02"/>
    <w:lvl w:ilvl="0" w:tplc="88D8618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F77A5"/>
    <w:multiLevelType w:val="hybridMultilevel"/>
    <w:tmpl w:val="916450EA"/>
    <w:lvl w:ilvl="0" w:tplc="FF2CFCAA">
      <w:start w:val="1"/>
      <w:numFmt w:val="decimal"/>
      <w:lvlText w:val="%1"/>
      <w:lvlJc w:val="left"/>
      <w:pPr>
        <w:ind w:left="1571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0CBB0BE0"/>
    <w:multiLevelType w:val="hybridMultilevel"/>
    <w:tmpl w:val="89B0B904"/>
    <w:lvl w:ilvl="0" w:tplc="625607F8">
      <w:start w:val="1"/>
      <w:numFmt w:val="decimal"/>
      <w:lvlText w:val="%1.1.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1618B9"/>
    <w:multiLevelType w:val="multilevel"/>
    <w:tmpl w:val="3B8E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596C06"/>
    <w:multiLevelType w:val="multilevel"/>
    <w:tmpl w:val="05D0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20499B"/>
    <w:multiLevelType w:val="multilevel"/>
    <w:tmpl w:val="EF205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16" w:hanging="1800"/>
      </w:pPr>
      <w:rPr>
        <w:rFonts w:hint="default"/>
      </w:rPr>
    </w:lvl>
  </w:abstractNum>
  <w:abstractNum w:abstractNumId="13" w15:restartNumberingAfterBreak="0">
    <w:nsid w:val="11884D17"/>
    <w:multiLevelType w:val="multilevel"/>
    <w:tmpl w:val="7D300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4471430"/>
    <w:multiLevelType w:val="multilevel"/>
    <w:tmpl w:val="5FE0863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3"/>
        </w:tabs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484"/>
        </w:tabs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35"/>
        </w:tabs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546"/>
        </w:tabs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97"/>
        </w:tabs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08"/>
        </w:tabs>
        <w:ind w:left="8608" w:hanging="1800"/>
      </w:pPr>
      <w:rPr>
        <w:rFonts w:hint="default"/>
      </w:rPr>
    </w:lvl>
  </w:abstractNum>
  <w:abstractNum w:abstractNumId="15" w15:restartNumberingAfterBreak="0">
    <w:nsid w:val="16A02090"/>
    <w:multiLevelType w:val="singleLevel"/>
    <w:tmpl w:val="F1F84C10"/>
    <w:lvl w:ilvl="0">
      <w:start w:val="1"/>
      <w:numFmt w:val="decimal"/>
      <w:lvlText w:val="%1)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1B524501"/>
    <w:multiLevelType w:val="multilevel"/>
    <w:tmpl w:val="960AA8F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C634093"/>
    <w:multiLevelType w:val="hybridMultilevel"/>
    <w:tmpl w:val="3B9E9188"/>
    <w:lvl w:ilvl="0" w:tplc="6FA48A3A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EBB33EB"/>
    <w:multiLevelType w:val="multilevel"/>
    <w:tmpl w:val="E19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FE83036"/>
    <w:multiLevelType w:val="multilevel"/>
    <w:tmpl w:val="6AEA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09A6F32"/>
    <w:multiLevelType w:val="singleLevel"/>
    <w:tmpl w:val="4E5228DA"/>
    <w:lvl w:ilvl="0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1" w15:restartNumberingAfterBreak="0">
    <w:nsid w:val="24616051"/>
    <w:multiLevelType w:val="multilevel"/>
    <w:tmpl w:val="95B817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58172A6"/>
    <w:multiLevelType w:val="multilevel"/>
    <w:tmpl w:val="57ACB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C60976"/>
    <w:multiLevelType w:val="hybridMultilevel"/>
    <w:tmpl w:val="F8208E24"/>
    <w:lvl w:ilvl="0" w:tplc="8EF00CA2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2B231EE5"/>
    <w:multiLevelType w:val="multilevel"/>
    <w:tmpl w:val="B3F8A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FD35136"/>
    <w:multiLevelType w:val="multilevel"/>
    <w:tmpl w:val="8176F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AE3012"/>
    <w:multiLevelType w:val="hybridMultilevel"/>
    <w:tmpl w:val="E962ED50"/>
    <w:lvl w:ilvl="0" w:tplc="36E4113E">
      <w:start w:val="1"/>
      <w:numFmt w:val="decimal"/>
      <w:lvlText w:val="2.%1"/>
      <w:lvlJc w:val="left"/>
      <w:pPr>
        <w:ind w:left="1571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73E48D3"/>
    <w:multiLevelType w:val="hybridMultilevel"/>
    <w:tmpl w:val="398ADA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977054"/>
    <w:multiLevelType w:val="multilevel"/>
    <w:tmpl w:val="0F6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023449"/>
    <w:multiLevelType w:val="multilevel"/>
    <w:tmpl w:val="0712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26260E"/>
    <w:multiLevelType w:val="hybridMultilevel"/>
    <w:tmpl w:val="B6160264"/>
    <w:lvl w:ilvl="0" w:tplc="0B668CF8">
      <w:start w:val="1"/>
      <w:numFmt w:val="decimal"/>
      <w:lvlText w:val="1.%1"/>
      <w:lvlJc w:val="left"/>
      <w:pPr>
        <w:ind w:left="1571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0300E06"/>
    <w:multiLevelType w:val="hybridMultilevel"/>
    <w:tmpl w:val="4036C6A2"/>
    <w:lvl w:ilvl="0" w:tplc="20805A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AE6D5B"/>
    <w:multiLevelType w:val="multilevel"/>
    <w:tmpl w:val="2894263A"/>
    <w:lvl w:ilvl="0">
      <w:start w:val="1"/>
      <w:numFmt w:val="decimal"/>
      <w:lvlText w:val="%1.0"/>
      <w:lvlJc w:val="left"/>
      <w:pPr>
        <w:tabs>
          <w:tab w:val="num" w:pos="2980"/>
        </w:tabs>
        <w:ind w:left="2980" w:hanging="18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88"/>
        </w:tabs>
        <w:ind w:left="3688" w:hanging="184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96"/>
        </w:tabs>
        <w:ind w:left="4396" w:hanging="184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4"/>
        </w:tabs>
        <w:ind w:left="5104" w:hanging="18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12"/>
        </w:tabs>
        <w:ind w:left="5812" w:hanging="184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520"/>
        </w:tabs>
        <w:ind w:left="6520" w:hanging="184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43"/>
        </w:tabs>
        <w:ind w:left="7543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611"/>
        </w:tabs>
        <w:ind w:left="861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679"/>
        </w:tabs>
        <w:ind w:left="9679" w:hanging="2880"/>
      </w:pPr>
      <w:rPr>
        <w:rFonts w:hint="default"/>
      </w:rPr>
    </w:lvl>
  </w:abstractNum>
  <w:abstractNum w:abstractNumId="33" w15:restartNumberingAfterBreak="0">
    <w:nsid w:val="515565FA"/>
    <w:multiLevelType w:val="hybridMultilevel"/>
    <w:tmpl w:val="DA64B412"/>
    <w:lvl w:ilvl="0" w:tplc="0419000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2" w:hanging="360"/>
      </w:pPr>
      <w:rPr>
        <w:rFonts w:ascii="Wingdings" w:hAnsi="Wingdings" w:hint="default"/>
      </w:rPr>
    </w:lvl>
  </w:abstractNum>
  <w:abstractNum w:abstractNumId="34" w15:restartNumberingAfterBreak="0">
    <w:nsid w:val="5644289C"/>
    <w:multiLevelType w:val="multilevel"/>
    <w:tmpl w:val="476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A00337"/>
    <w:multiLevelType w:val="hybridMultilevel"/>
    <w:tmpl w:val="2CE842D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756132D"/>
    <w:multiLevelType w:val="multilevel"/>
    <w:tmpl w:val="9B92DA42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0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7" w15:restartNumberingAfterBreak="0">
    <w:nsid w:val="6CD030B0"/>
    <w:multiLevelType w:val="hybridMultilevel"/>
    <w:tmpl w:val="17940D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144720"/>
    <w:multiLevelType w:val="hybridMultilevel"/>
    <w:tmpl w:val="A2EA930E"/>
    <w:lvl w:ilvl="0" w:tplc="88D8618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16894">
    <w:abstractNumId w:val="15"/>
  </w:num>
  <w:num w:numId="2" w16cid:durableId="1771315467">
    <w:abstractNumId w:val="14"/>
  </w:num>
  <w:num w:numId="3" w16cid:durableId="1428189877">
    <w:abstractNumId w:val="20"/>
  </w:num>
  <w:num w:numId="4" w16cid:durableId="1500005975">
    <w:abstractNumId w:val="6"/>
  </w:num>
  <w:num w:numId="5" w16cid:durableId="1010064977">
    <w:abstractNumId w:val="32"/>
  </w:num>
  <w:num w:numId="6" w16cid:durableId="217283974">
    <w:abstractNumId w:val="24"/>
  </w:num>
  <w:num w:numId="7" w16cid:durableId="1175419870">
    <w:abstractNumId w:val="21"/>
  </w:num>
  <w:num w:numId="8" w16cid:durableId="1197542163">
    <w:abstractNumId w:val="27"/>
  </w:num>
  <w:num w:numId="9" w16cid:durableId="2119249549">
    <w:abstractNumId w:val="2"/>
  </w:num>
  <w:num w:numId="10" w16cid:durableId="42877056">
    <w:abstractNumId w:val="33"/>
  </w:num>
  <w:num w:numId="11" w16cid:durableId="997343544">
    <w:abstractNumId w:val="12"/>
  </w:num>
  <w:num w:numId="12" w16cid:durableId="1149439164">
    <w:abstractNumId w:val="0"/>
    <w:lvlOverride w:ilvl="0">
      <w:lvl w:ilvl="0">
        <w:numFmt w:val="bullet"/>
        <w:lvlText w:val="-"/>
        <w:legacy w:legacy="1" w:legacySpace="0" w:legacyIndent="350"/>
        <w:lvlJc w:val="left"/>
        <w:rPr>
          <w:rFonts w:ascii="Arial" w:hAnsi="Arial" w:hint="default"/>
        </w:rPr>
      </w:lvl>
    </w:lvlOverride>
  </w:num>
  <w:num w:numId="13" w16cid:durableId="755173013">
    <w:abstractNumId w:val="0"/>
    <w:lvlOverride w:ilvl="0">
      <w:lvl w:ilvl="0">
        <w:numFmt w:val="bullet"/>
        <w:lvlText w:val="-"/>
        <w:legacy w:legacy="1" w:legacySpace="0" w:legacyIndent="370"/>
        <w:lvlJc w:val="left"/>
        <w:rPr>
          <w:rFonts w:ascii="Arial" w:hAnsi="Arial" w:hint="default"/>
        </w:rPr>
      </w:lvl>
    </w:lvlOverride>
  </w:num>
  <w:num w:numId="14" w16cid:durableId="947003257">
    <w:abstractNumId w:val="0"/>
    <w:lvlOverride w:ilvl="0">
      <w:lvl w:ilvl="0">
        <w:numFmt w:val="bullet"/>
        <w:lvlText w:val="-"/>
        <w:legacy w:legacy="1" w:legacySpace="0" w:legacyIndent="245"/>
        <w:lvlJc w:val="left"/>
        <w:rPr>
          <w:rFonts w:ascii="Arial" w:hAnsi="Arial" w:hint="default"/>
        </w:rPr>
      </w:lvl>
    </w:lvlOverride>
  </w:num>
  <w:num w:numId="15" w16cid:durableId="325331369">
    <w:abstractNumId w:val="4"/>
  </w:num>
  <w:num w:numId="16" w16cid:durableId="1658532452">
    <w:abstractNumId w:val="7"/>
  </w:num>
  <w:num w:numId="17" w16cid:durableId="1397121067">
    <w:abstractNumId w:val="38"/>
  </w:num>
  <w:num w:numId="18" w16cid:durableId="308095355">
    <w:abstractNumId w:val="0"/>
    <w:lvlOverride w:ilvl="0">
      <w:lvl w:ilvl="0">
        <w:start w:val="65535"/>
        <w:numFmt w:val="bullet"/>
        <w:lvlText w:val="*"/>
        <w:legacy w:legacy="1" w:legacySpace="0" w:legacyIndent="168"/>
        <w:lvlJc w:val="left"/>
        <w:rPr>
          <w:rFonts w:ascii="Times New Roman" w:hAnsi="Times New Roman" w:cs="Times New Roman" w:hint="default"/>
        </w:rPr>
      </w:lvl>
    </w:lvlOverride>
  </w:num>
  <w:num w:numId="19" w16cid:durableId="308944750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20" w16cid:durableId="1782070747">
    <w:abstractNumId w:val="23"/>
  </w:num>
  <w:num w:numId="21" w16cid:durableId="757094058">
    <w:abstractNumId w:val="16"/>
  </w:num>
  <w:num w:numId="22" w16cid:durableId="1847286844">
    <w:abstractNumId w:val="36"/>
  </w:num>
  <w:num w:numId="23" w16cid:durableId="648442217">
    <w:abstractNumId w:val="34"/>
  </w:num>
  <w:num w:numId="24" w16cid:durableId="674650672">
    <w:abstractNumId w:val="29"/>
  </w:num>
  <w:num w:numId="25" w16cid:durableId="563151320">
    <w:abstractNumId w:val="19"/>
  </w:num>
  <w:num w:numId="26" w16cid:durableId="2050059575">
    <w:abstractNumId w:val="5"/>
  </w:num>
  <w:num w:numId="27" w16cid:durableId="816264506">
    <w:abstractNumId w:val="3"/>
  </w:num>
  <w:num w:numId="28" w16cid:durableId="596405207">
    <w:abstractNumId w:val="11"/>
  </w:num>
  <w:num w:numId="29" w16cid:durableId="1747024776">
    <w:abstractNumId w:val="18"/>
  </w:num>
  <w:num w:numId="30" w16cid:durableId="1809325045">
    <w:abstractNumId w:val="28"/>
  </w:num>
  <w:num w:numId="31" w16cid:durableId="955864298">
    <w:abstractNumId w:val="10"/>
  </w:num>
  <w:num w:numId="32" w16cid:durableId="1810397248">
    <w:abstractNumId w:val="31"/>
  </w:num>
  <w:num w:numId="33" w16cid:durableId="246350034">
    <w:abstractNumId w:val="17"/>
  </w:num>
  <w:num w:numId="34" w16cid:durableId="865368155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439185523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6436376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553659178">
    <w:abstractNumId w:val="37"/>
  </w:num>
  <w:num w:numId="38" w16cid:durableId="747460363">
    <w:abstractNumId w:val="13"/>
  </w:num>
  <w:num w:numId="39" w16cid:durableId="2029794745">
    <w:abstractNumId w:val="25"/>
  </w:num>
  <w:num w:numId="40" w16cid:durableId="1144587898">
    <w:abstractNumId w:val="22"/>
  </w:num>
  <w:num w:numId="41" w16cid:durableId="426079873">
    <w:abstractNumId w:val="35"/>
  </w:num>
  <w:num w:numId="42" w16cid:durableId="324166638">
    <w:abstractNumId w:val="8"/>
  </w:num>
  <w:num w:numId="43" w16cid:durableId="1526481317">
    <w:abstractNumId w:val="30"/>
  </w:num>
  <w:num w:numId="44" w16cid:durableId="274484577">
    <w:abstractNumId w:val="26"/>
  </w:num>
  <w:num w:numId="45" w16cid:durableId="1282689754">
    <w:abstractNumId w:val="9"/>
  </w:num>
  <w:num w:numId="46" w16cid:durableId="137418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85"/>
    <w:rsid w:val="000016C8"/>
    <w:rsid w:val="00013DA5"/>
    <w:rsid w:val="000222D9"/>
    <w:rsid w:val="00025144"/>
    <w:rsid w:val="00041FD8"/>
    <w:rsid w:val="00062088"/>
    <w:rsid w:val="00062E14"/>
    <w:rsid w:val="0006315A"/>
    <w:rsid w:val="00075B13"/>
    <w:rsid w:val="000762DE"/>
    <w:rsid w:val="000859E3"/>
    <w:rsid w:val="00095705"/>
    <w:rsid w:val="000A77D8"/>
    <w:rsid w:val="000B029E"/>
    <w:rsid w:val="000B072A"/>
    <w:rsid w:val="000C0B77"/>
    <w:rsid w:val="000C0BFD"/>
    <w:rsid w:val="000C11C6"/>
    <w:rsid w:val="000C644D"/>
    <w:rsid w:val="000C7625"/>
    <w:rsid w:val="000D1551"/>
    <w:rsid w:val="000D2171"/>
    <w:rsid w:val="000D68AF"/>
    <w:rsid w:val="000F3985"/>
    <w:rsid w:val="000F3A8E"/>
    <w:rsid w:val="00106B88"/>
    <w:rsid w:val="00112B51"/>
    <w:rsid w:val="001136B3"/>
    <w:rsid w:val="00136F93"/>
    <w:rsid w:val="00153231"/>
    <w:rsid w:val="0017300A"/>
    <w:rsid w:val="001737E0"/>
    <w:rsid w:val="00173C0C"/>
    <w:rsid w:val="00173E5C"/>
    <w:rsid w:val="00176486"/>
    <w:rsid w:val="00180F82"/>
    <w:rsid w:val="00181A0F"/>
    <w:rsid w:val="00181C45"/>
    <w:rsid w:val="00184E48"/>
    <w:rsid w:val="00186F7C"/>
    <w:rsid w:val="001A0AD2"/>
    <w:rsid w:val="001A5D67"/>
    <w:rsid w:val="001A7A7F"/>
    <w:rsid w:val="001B53EB"/>
    <w:rsid w:val="001C1268"/>
    <w:rsid w:val="001C1833"/>
    <w:rsid w:val="001C6B15"/>
    <w:rsid w:val="001D2166"/>
    <w:rsid w:val="001D383B"/>
    <w:rsid w:val="001E1E8B"/>
    <w:rsid w:val="001E4F26"/>
    <w:rsid w:val="001F18B5"/>
    <w:rsid w:val="001F56A7"/>
    <w:rsid w:val="00201825"/>
    <w:rsid w:val="002075A2"/>
    <w:rsid w:val="00221295"/>
    <w:rsid w:val="00223A03"/>
    <w:rsid w:val="00223B4F"/>
    <w:rsid w:val="00230D03"/>
    <w:rsid w:val="00242AF7"/>
    <w:rsid w:val="002538D8"/>
    <w:rsid w:val="00283EB1"/>
    <w:rsid w:val="00286D03"/>
    <w:rsid w:val="00293A8E"/>
    <w:rsid w:val="002A17E2"/>
    <w:rsid w:val="002A4CBF"/>
    <w:rsid w:val="002F06DE"/>
    <w:rsid w:val="002F2193"/>
    <w:rsid w:val="00303F85"/>
    <w:rsid w:val="00317667"/>
    <w:rsid w:val="003504CE"/>
    <w:rsid w:val="0035213C"/>
    <w:rsid w:val="00355369"/>
    <w:rsid w:val="003650B2"/>
    <w:rsid w:val="003660B2"/>
    <w:rsid w:val="00374697"/>
    <w:rsid w:val="00381989"/>
    <w:rsid w:val="003906DF"/>
    <w:rsid w:val="0039156B"/>
    <w:rsid w:val="003A12EC"/>
    <w:rsid w:val="003B31F3"/>
    <w:rsid w:val="003D5158"/>
    <w:rsid w:val="003D6385"/>
    <w:rsid w:val="003F59F0"/>
    <w:rsid w:val="0040034E"/>
    <w:rsid w:val="00400EAC"/>
    <w:rsid w:val="0040119E"/>
    <w:rsid w:val="004162E2"/>
    <w:rsid w:val="004347AB"/>
    <w:rsid w:val="00451C85"/>
    <w:rsid w:val="00474D77"/>
    <w:rsid w:val="004761A1"/>
    <w:rsid w:val="004B7F86"/>
    <w:rsid w:val="004C5480"/>
    <w:rsid w:val="004C6DA3"/>
    <w:rsid w:val="004E21A9"/>
    <w:rsid w:val="004F40CC"/>
    <w:rsid w:val="005017CB"/>
    <w:rsid w:val="005143AB"/>
    <w:rsid w:val="0052661F"/>
    <w:rsid w:val="005316E2"/>
    <w:rsid w:val="005343AE"/>
    <w:rsid w:val="005368AB"/>
    <w:rsid w:val="00541897"/>
    <w:rsid w:val="0054472C"/>
    <w:rsid w:val="005474D7"/>
    <w:rsid w:val="0055418F"/>
    <w:rsid w:val="00562D16"/>
    <w:rsid w:val="00580032"/>
    <w:rsid w:val="005A46CF"/>
    <w:rsid w:val="005B2280"/>
    <w:rsid w:val="005B63A9"/>
    <w:rsid w:val="005C06A6"/>
    <w:rsid w:val="005C114A"/>
    <w:rsid w:val="005C2712"/>
    <w:rsid w:val="005E65E1"/>
    <w:rsid w:val="0060224A"/>
    <w:rsid w:val="00613243"/>
    <w:rsid w:val="00621D29"/>
    <w:rsid w:val="00622A39"/>
    <w:rsid w:val="006258F8"/>
    <w:rsid w:val="0063597E"/>
    <w:rsid w:val="0066712E"/>
    <w:rsid w:val="006716FD"/>
    <w:rsid w:val="00675FA6"/>
    <w:rsid w:val="00691CDE"/>
    <w:rsid w:val="00693A03"/>
    <w:rsid w:val="006A0F6E"/>
    <w:rsid w:val="006B1469"/>
    <w:rsid w:val="006B2624"/>
    <w:rsid w:val="006B3BE2"/>
    <w:rsid w:val="006E0EC7"/>
    <w:rsid w:val="006E1183"/>
    <w:rsid w:val="006E1F2F"/>
    <w:rsid w:val="006E3E09"/>
    <w:rsid w:val="006E70AD"/>
    <w:rsid w:val="006F549C"/>
    <w:rsid w:val="00700884"/>
    <w:rsid w:val="00700D34"/>
    <w:rsid w:val="007070E2"/>
    <w:rsid w:val="00732354"/>
    <w:rsid w:val="00736CCF"/>
    <w:rsid w:val="00744530"/>
    <w:rsid w:val="007620A5"/>
    <w:rsid w:val="00763689"/>
    <w:rsid w:val="00767B63"/>
    <w:rsid w:val="00771378"/>
    <w:rsid w:val="00774BC7"/>
    <w:rsid w:val="00777181"/>
    <w:rsid w:val="00782814"/>
    <w:rsid w:val="00796464"/>
    <w:rsid w:val="007A46D8"/>
    <w:rsid w:val="007B5880"/>
    <w:rsid w:val="007D0E44"/>
    <w:rsid w:val="007D3CA5"/>
    <w:rsid w:val="007D4E35"/>
    <w:rsid w:val="007E2E24"/>
    <w:rsid w:val="007F002B"/>
    <w:rsid w:val="007F7396"/>
    <w:rsid w:val="007F7EE8"/>
    <w:rsid w:val="008005F9"/>
    <w:rsid w:val="0082324B"/>
    <w:rsid w:val="00847180"/>
    <w:rsid w:val="0085202B"/>
    <w:rsid w:val="00855DB4"/>
    <w:rsid w:val="0085775F"/>
    <w:rsid w:val="00865934"/>
    <w:rsid w:val="00874315"/>
    <w:rsid w:val="0087717E"/>
    <w:rsid w:val="00881299"/>
    <w:rsid w:val="008C4F4D"/>
    <w:rsid w:val="008E3AE4"/>
    <w:rsid w:val="008E5551"/>
    <w:rsid w:val="008E5EAD"/>
    <w:rsid w:val="008F0D22"/>
    <w:rsid w:val="008F449F"/>
    <w:rsid w:val="008F5914"/>
    <w:rsid w:val="00900397"/>
    <w:rsid w:val="0090127E"/>
    <w:rsid w:val="0090277E"/>
    <w:rsid w:val="00905682"/>
    <w:rsid w:val="009313E0"/>
    <w:rsid w:val="009406C7"/>
    <w:rsid w:val="009644B7"/>
    <w:rsid w:val="00965F58"/>
    <w:rsid w:val="009709AE"/>
    <w:rsid w:val="00980F20"/>
    <w:rsid w:val="0098573D"/>
    <w:rsid w:val="00985A89"/>
    <w:rsid w:val="009972F7"/>
    <w:rsid w:val="009A4E0A"/>
    <w:rsid w:val="009A71A2"/>
    <w:rsid w:val="009C4E74"/>
    <w:rsid w:val="009C6697"/>
    <w:rsid w:val="009E0C67"/>
    <w:rsid w:val="009E3505"/>
    <w:rsid w:val="009E62D6"/>
    <w:rsid w:val="009E7F8B"/>
    <w:rsid w:val="00A039E2"/>
    <w:rsid w:val="00A16022"/>
    <w:rsid w:val="00A26661"/>
    <w:rsid w:val="00A272A8"/>
    <w:rsid w:val="00A276E2"/>
    <w:rsid w:val="00A277FF"/>
    <w:rsid w:val="00A41CC7"/>
    <w:rsid w:val="00A42CE2"/>
    <w:rsid w:val="00A45C01"/>
    <w:rsid w:val="00A53FF4"/>
    <w:rsid w:val="00A7139B"/>
    <w:rsid w:val="00A72F27"/>
    <w:rsid w:val="00A73685"/>
    <w:rsid w:val="00A76314"/>
    <w:rsid w:val="00A80B2D"/>
    <w:rsid w:val="00A827C2"/>
    <w:rsid w:val="00A87753"/>
    <w:rsid w:val="00A93C7A"/>
    <w:rsid w:val="00A94816"/>
    <w:rsid w:val="00AA264E"/>
    <w:rsid w:val="00AA3D81"/>
    <w:rsid w:val="00AC01D4"/>
    <w:rsid w:val="00AC3B1E"/>
    <w:rsid w:val="00AC49A9"/>
    <w:rsid w:val="00AE5971"/>
    <w:rsid w:val="00AE6784"/>
    <w:rsid w:val="00B01CDE"/>
    <w:rsid w:val="00B07C4C"/>
    <w:rsid w:val="00B3257C"/>
    <w:rsid w:val="00B66805"/>
    <w:rsid w:val="00B77216"/>
    <w:rsid w:val="00B7778B"/>
    <w:rsid w:val="00B83611"/>
    <w:rsid w:val="00B86C96"/>
    <w:rsid w:val="00B91400"/>
    <w:rsid w:val="00B96BEC"/>
    <w:rsid w:val="00BA3D63"/>
    <w:rsid w:val="00BA41BA"/>
    <w:rsid w:val="00BB1336"/>
    <w:rsid w:val="00BC0F2E"/>
    <w:rsid w:val="00BC488E"/>
    <w:rsid w:val="00BD01EE"/>
    <w:rsid w:val="00BD0281"/>
    <w:rsid w:val="00BD460A"/>
    <w:rsid w:val="00BE11A7"/>
    <w:rsid w:val="00BF4763"/>
    <w:rsid w:val="00BF5C71"/>
    <w:rsid w:val="00BF6B33"/>
    <w:rsid w:val="00C01175"/>
    <w:rsid w:val="00C12C49"/>
    <w:rsid w:val="00C2467A"/>
    <w:rsid w:val="00C25F7E"/>
    <w:rsid w:val="00C26080"/>
    <w:rsid w:val="00C43667"/>
    <w:rsid w:val="00C44531"/>
    <w:rsid w:val="00C46E28"/>
    <w:rsid w:val="00C563E5"/>
    <w:rsid w:val="00C6461F"/>
    <w:rsid w:val="00C871BD"/>
    <w:rsid w:val="00C9341D"/>
    <w:rsid w:val="00C94FA9"/>
    <w:rsid w:val="00CA6996"/>
    <w:rsid w:val="00CB0B7E"/>
    <w:rsid w:val="00CB5A00"/>
    <w:rsid w:val="00CB72A5"/>
    <w:rsid w:val="00CD7898"/>
    <w:rsid w:val="00CE517C"/>
    <w:rsid w:val="00D00C46"/>
    <w:rsid w:val="00D01E49"/>
    <w:rsid w:val="00D0518F"/>
    <w:rsid w:val="00D21ABE"/>
    <w:rsid w:val="00D25284"/>
    <w:rsid w:val="00D27A98"/>
    <w:rsid w:val="00D37801"/>
    <w:rsid w:val="00D4222B"/>
    <w:rsid w:val="00D54B82"/>
    <w:rsid w:val="00D55B6D"/>
    <w:rsid w:val="00D56263"/>
    <w:rsid w:val="00D65897"/>
    <w:rsid w:val="00D66898"/>
    <w:rsid w:val="00D7365C"/>
    <w:rsid w:val="00D829F3"/>
    <w:rsid w:val="00D831D3"/>
    <w:rsid w:val="00DE75EA"/>
    <w:rsid w:val="00DF721B"/>
    <w:rsid w:val="00E013E7"/>
    <w:rsid w:val="00E069CC"/>
    <w:rsid w:val="00E20453"/>
    <w:rsid w:val="00E23246"/>
    <w:rsid w:val="00E32125"/>
    <w:rsid w:val="00E37F1A"/>
    <w:rsid w:val="00E51D37"/>
    <w:rsid w:val="00E524DF"/>
    <w:rsid w:val="00E543CE"/>
    <w:rsid w:val="00E57A85"/>
    <w:rsid w:val="00E61B05"/>
    <w:rsid w:val="00E70687"/>
    <w:rsid w:val="00E71B60"/>
    <w:rsid w:val="00E811F2"/>
    <w:rsid w:val="00E903A3"/>
    <w:rsid w:val="00EB3A5D"/>
    <w:rsid w:val="00EC1D21"/>
    <w:rsid w:val="00EC2272"/>
    <w:rsid w:val="00EC3E08"/>
    <w:rsid w:val="00EC76D8"/>
    <w:rsid w:val="00ED1DF1"/>
    <w:rsid w:val="00ED7C97"/>
    <w:rsid w:val="00EE0611"/>
    <w:rsid w:val="00EE2369"/>
    <w:rsid w:val="00EE7077"/>
    <w:rsid w:val="00EF02B8"/>
    <w:rsid w:val="00F147AC"/>
    <w:rsid w:val="00F210B1"/>
    <w:rsid w:val="00F22916"/>
    <w:rsid w:val="00F24557"/>
    <w:rsid w:val="00F94ED6"/>
    <w:rsid w:val="00F96940"/>
    <w:rsid w:val="00FA660E"/>
    <w:rsid w:val="00FC6399"/>
    <w:rsid w:val="00FF2CE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  <w14:docId w14:val="57C60ACA"/>
  <w15:chartTrackingRefBased/>
  <w15:docId w15:val="{146BCC04-1224-4127-8265-64FC2310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6A6"/>
  </w:style>
  <w:style w:type="paragraph" w:styleId="1">
    <w:name w:val="heading 1"/>
    <w:basedOn w:val="a"/>
    <w:next w:val="a"/>
    <w:qFormat/>
    <w:pPr>
      <w:keepNext/>
      <w:spacing w:after="720"/>
      <w:jc w:val="center"/>
      <w:outlineLvl w:val="0"/>
    </w:pPr>
    <w:rPr>
      <w:sz w:val="32"/>
      <w:lang w:val="en-US"/>
    </w:rPr>
  </w:style>
  <w:style w:type="paragraph" w:styleId="2">
    <w:name w:val="heading 2"/>
    <w:basedOn w:val="a"/>
    <w:next w:val="a"/>
    <w:qFormat/>
    <w:pPr>
      <w:keepNext/>
      <w:spacing w:after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link w:val="30"/>
    <w:qFormat/>
    <w:pPr>
      <w:keepNext/>
      <w:spacing w:after="720"/>
      <w:jc w:val="right"/>
      <w:outlineLvl w:val="2"/>
    </w:pPr>
    <w:rPr>
      <w:sz w:val="28"/>
      <w:lang w:val="en-US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43C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4"/>
      <w:szCs w:val="24"/>
      <w:lang w:val="x-none" w:eastAsia="x-non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96BEC"/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Название"/>
    <w:basedOn w:val="a"/>
    <w:qFormat/>
    <w:pPr>
      <w:spacing w:before="720"/>
      <w:jc w:val="center"/>
    </w:pPr>
    <w:rPr>
      <w:sz w:val="28"/>
    </w:rPr>
  </w:style>
  <w:style w:type="paragraph" w:styleId="a7">
    <w:name w:val="Balloon Text"/>
    <w:basedOn w:val="a"/>
    <w:link w:val="a8"/>
    <w:uiPriority w:val="99"/>
    <w:semiHidden/>
    <w:rsid w:val="00A87753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980F20"/>
    <w:rPr>
      <w:rFonts w:ascii="Tahoma" w:hAnsi="Tahoma" w:cs="Tahoma"/>
      <w:sz w:val="16"/>
      <w:szCs w:val="16"/>
    </w:rPr>
  </w:style>
  <w:style w:type="paragraph" w:customStyle="1" w:styleId="a9">
    <w:name w:val="Титульный"/>
    <w:basedOn w:val="a"/>
    <w:pPr>
      <w:spacing w:after="480"/>
      <w:jc w:val="center"/>
    </w:pPr>
    <w:rPr>
      <w:sz w:val="28"/>
    </w:rPr>
  </w:style>
  <w:style w:type="table" w:styleId="aa">
    <w:name w:val="Table Grid"/>
    <w:basedOn w:val="a1"/>
    <w:uiPriority w:val="59"/>
    <w:rsid w:val="00B7721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A80B2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Обычный (веб)"/>
    <w:basedOn w:val="a"/>
    <w:uiPriority w:val="99"/>
    <w:rsid w:val="003D6385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rsid w:val="003D6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rsid w:val="003D6385"/>
    <w:rPr>
      <w:rFonts w:ascii="Courier New" w:hAnsi="Courier New" w:cs="Courier New"/>
    </w:rPr>
  </w:style>
  <w:style w:type="paragraph" w:customStyle="1" w:styleId="ad">
    <w:name w:val="Чертежный"/>
    <w:rsid w:val="00691CDE"/>
    <w:pPr>
      <w:jc w:val="both"/>
    </w:pPr>
    <w:rPr>
      <w:rFonts w:ascii="ISOCPEUR" w:hAnsi="ISOCPEUR"/>
      <w:i/>
      <w:sz w:val="28"/>
      <w:lang w:val="uk-UA"/>
    </w:rPr>
  </w:style>
  <w:style w:type="paragraph" w:customStyle="1" w:styleId="ae">
    <w:name w:val="Содержание"/>
    <w:basedOn w:val="a"/>
    <w:rsid w:val="004C6DA3"/>
    <w:pPr>
      <w:suppressAutoHyphens/>
      <w:autoSpaceDE w:val="0"/>
      <w:autoSpaceDN w:val="0"/>
      <w:adjustRightInd w:val="0"/>
      <w:spacing w:after="200" w:line="360" w:lineRule="auto"/>
      <w:ind w:left="-227" w:right="-284" w:firstLine="964"/>
      <w:jc w:val="both"/>
    </w:pPr>
    <w:rPr>
      <w:rFonts w:ascii="GOST type B" w:eastAsia="Calibri" w:hAnsi="GOST type B"/>
      <w:i/>
      <w:sz w:val="32"/>
      <w:szCs w:val="28"/>
      <w:lang w:val="en-US" w:eastAsia="en-US"/>
    </w:rPr>
  </w:style>
  <w:style w:type="paragraph" w:styleId="af">
    <w:name w:val="No Spacing"/>
    <w:uiPriority w:val="1"/>
    <w:qFormat/>
    <w:rsid w:val="00136F93"/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a0"/>
    <w:rsid w:val="00221295"/>
  </w:style>
  <w:style w:type="character" w:styleId="af0">
    <w:name w:val="Hyperlink"/>
    <w:uiPriority w:val="99"/>
    <w:unhideWhenUsed/>
    <w:rsid w:val="0039156B"/>
    <w:rPr>
      <w:color w:val="0000FF"/>
      <w:u w:val="single"/>
    </w:rPr>
  </w:style>
  <w:style w:type="character" w:styleId="af1">
    <w:name w:val="Strong"/>
    <w:uiPriority w:val="22"/>
    <w:qFormat/>
    <w:rsid w:val="0039156B"/>
    <w:rPr>
      <w:b/>
      <w:bCs/>
    </w:rPr>
  </w:style>
  <w:style w:type="character" w:customStyle="1" w:styleId="mw-headline">
    <w:name w:val="mw-headline"/>
    <w:basedOn w:val="a0"/>
    <w:rsid w:val="0039156B"/>
  </w:style>
  <w:style w:type="character" w:customStyle="1" w:styleId="30">
    <w:name w:val="Заголовок 3 Знак"/>
    <w:link w:val="3"/>
    <w:rsid w:val="000C644D"/>
    <w:rPr>
      <w:sz w:val="28"/>
      <w:lang w:val="en-US"/>
    </w:rPr>
  </w:style>
  <w:style w:type="character" w:customStyle="1" w:styleId="40">
    <w:name w:val="Заголовок 4 Знак"/>
    <w:link w:val="4"/>
    <w:uiPriority w:val="9"/>
    <w:semiHidden/>
    <w:rsid w:val="00E543CE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paragraph" w:styleId="31">
    <w:name w:val="Body Text Indent 3"/>
    <w:basedOn w:val="a"/>
    <w:link w:val="32"/>
    <w:uiPriority w:val="99"/>
    <w:unhideWhenUsed/>
    <w:rsid w:val="00E543CE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rsid w:val="00E543CE"/>
    <w:rPr>
      <w:sz w:val="16"/>
      <w:szCs w:val="16"/>
    </w:rPr>
  </w:style>
  <w:style w:type="paragraph" w:styleId="20">
    <w:name w:val="Body Text Indent 2"/>
    <w:basedOn w:val="a"/>
    <w:link w:val="21"/>
    <w:uiPriority w:val="99"/>
    <w:unhideWhenUsed/>
    <w:rsid w:val="00E543CE"/>
    <w:pPr>
      <w:spacing w:after="120" w:line="480" w:lineRule="auto"/>
      <w:ind w:left="283"/>
    </w:pPr>
    <w:rPr>
      <w:sz w:val="24"/>
      <w:szCs w:val="24"/>
      <w:lang w:val="x-none" w:eastAsia="x-none"/>
    </w:rPr>
  </w:style>
  <w:style w:type="character" w:customStyle="1" w:styleId="21">
    <w:name w:val="Основной текст с отступом 2 Знак"/>
    <w:link w:val="20"/>
    <w:uiPriority w:val="99"/>
    <w:rsid w:val="00E543CE"/>
    <w:rPr>
      <w:sz w:val="24"/>
      <w:szCs w:val="24"/>
    </w:rPr>
  </w:style>
  <w:style w:type="character" w:styleId="af2">
    <w:name w:val="Unresolved Mention"/>
    <w:uiPriority w:val="99"/>
    <w:semiHidden/>
    <w:unhideWhenUsed/>
    <w:rsid w:val="00964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86;&#1080;%20&#1076;&#1086;&#1082;&#1091;&#1084;&#1077;&#1085;&#1090;&#1099;\Vitus\A4(2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87882-E251-4326-A0A8-CBCA6929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A4(2).dot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Миасский Электромеханический Техникум</vt:lpstr>
    </vt:vector>
  </TitlesOfParts>
  <Company>VAN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Миасский Электромеханический Техникум</dc:title>
  <dc:subject/>
  <dc:creator>Vitus</dc:creator>
  <cp:keywords/>
  <cp:lastModifiedBy>Студент ИСиП 22</cp:lastModifiedBy>
  <cp:revision>2</cp:revision>
  <cp:lastPrinted>2017-11-06T06:26:00Z</cp:lastPrinted>
  <dcterms:created xsi:type="dcterms:W3CDTF">2023-09-18T06:01:00Z</dcterms:created>
  <dcterms:modified xsi:type="dcterms:W3CDTF">2023-09-18T06:01:00Z</dcterms:modified>
</cp:coreProperties>
</file>